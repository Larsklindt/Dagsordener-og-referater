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5548614A" w:rsidR="0074082B" w:rsidRPr="0074082B" w:rsidRDefault="00E41C08" w:rsidP="00B84D9A">
      <w:pPr>
        <w:jc w:val="right"/>
      </w:pPr>
      <w:r>
        <w:t>11</w:t>
      </w:r>
      <w:r w:rsidR="0074082B" w:rsidRPr="0074082B">
        <w:t xml:space="preserve">. </w:t>
      </w:r>
      <w:r w:rsidR="00B84D9A">
        <w:t>dec</w:t>
      </w:r>
      <w:r w:rsidR="003F7658">
        <w:t xml:space="preserve">ember </w:t>
      </w:r>
      <w:r w:rsidR="0074082B" w:rsidRPr="0074082B">
        <w:t>20</w:t>
      </w:r>
      <w:r w:rsidR="002E4276">
        <w:t>19</w:t>
      </w:r>
    </w:p>
    <w:p w14:paraId="0C5C0AE3" w14:textId="02AABFC7" w:rsidR="0074082B" w:rsidRPr="008C78FD" w:rsidRDefault="004E5871" w:rsidP="0074082B">
      <w:pPr>
        <w:spacing w:after="0"/>
        <w:rPr>
          <w:b/>
          <w:bCs/>
          <w:sz w:val="52"/>
          <w:szCs w:val="52"/>
        </w:rPr>
      </w:pPr>
      <w:bookmarkStart w:id="0" w:name="_GoBack"/>
      <w:r w:rsidRPr="008C78FD">
        <w:rPr>
          <w:b/>
          <w:bCs/>
          <w:sz w:val="52"/>
          <w:szCs w:val="52"/>
        </w:rPr>
        <w:t>GC2/</w:t>
      </w:r>
      <w:proofErr w:type="spellStart"/>
      <w:r w:rsidRPr="008C78FD">
        <w:rPr>
          <w:b/>
          <w:bCs/>
          <w:sz w:val="52"/>
          <w:szCs w:val="52"/>
        </w:rPr>
        <w:t>Vidi</w:t>
      </w:r>
      <w:proofErr w:type="spellEnd"/>
      <w:r w:rsidR="002E4276" w:rsidRPr="008C78FD">
        <w:rPr>
          <w:b/>
          <w:bCs/>
          <w:sz w:val="52"/>
          <w:szCs w:val="52"/>
        </w:rPr>
        <w:t xml:space="preserve"> </w:t>
      </w:r>
      <w:r w:rsidR="003F7658" w:rsidRPr="008C78FD">
        <w:rPr>
          <w:b/>
          <w:bCs/>
          <w:sz w:val="52"/>
          <w:szCs w:val="52"/>
        </w:rPr>
        <w:t>styre</w:t>
      </w:r>
      <w:r w:rsidR="002E4276" w:rsidRPr="008C78FD">
        <w:rPr>
          <w:b/>
          <w:bCs/>
          <w:sz w:val="52"/>
          <w:szCs w:val="52"/>
        </w:rPr>
        <w:t>gruppemøde</w:t>
      </w:r>
    </w:p>
    <w:bookmarkEnd w:id="0"/>
    <w:p w14:paraId="7FFC612C" w14:textId="5ECBE674" w:rsidR="00810A57" w:rsidRDefault="00E41C08" w:rsidP="00810A57">
      <w:r>
        <w:t xml:space="preserve">Skypemødet afholdes den 11. december </w:t>
      </w:r>
      <w:r w:rsidR="001F6E06">
        <w:t xml:space="preserve">2019 kl. </w:t>
      </w:r>
      <w:r>
        <w:t>9</w:t>
      </w:r>
      <w:r w:rsidR="001F6E06">
        <w:t>-1</w:t>
      </w:r>
      <w:r>
        <w:t>1</w:t>
      </w:r>
      <w:r w:rsidR="001F6E06">
        <w:t>.</w:t>
      </w:r>
    </w:p>
    <w:p w14:paraId="168CD50B" w14:textId="0265781C" w:rsidR="00614833" w:rsidRPr="0074082B" w:rsidRDefault="003F7658" w:rsidP="00532019">
      <w:pPr>
        <w:pStyle w:val="Overskrift1"/>
      </w:pPr>
      <w:r>
        <w:t>Dagsorden</w:t>
      </w:r>
    </w:p>
    <w:p w14:paraId="282793F8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Godkendelse af dagsorden</w:t>
      </w:r>
    </w:p>
    <w:p w14:paraId="11646AC9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Godkendelse af referat</w:t>
      </w:r>
    </w:p>
    <w:p w14:paraId="546164C1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Forening eller ej?</w:t>
      </w:r>
    </w:p>
    <w:p w14:paraId="376321BF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Fremvisning af GitHub Wiki og Issue Tracker.</w:t>
      </w:r>
    </w:p>
    <w:p w14:paraId="711269DC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Ændringsønske-skabelonen</w:t>
      </w:r>
    </w:p>
    <w:p w14:paraId="6A741614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E-mail liste</w:t>
      </w:r>
    </w:p>
    <w:p w14:paraId="027FF288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Brugergruppen - brugergruppemøde, sted og forplejning, dagsorden, kommunikation, mv.</w:t>
      </w:r>
    </w:p>
    <w:p w14:paraId="01880927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Eventuelt</w:t>
      </w:r>
    </w:p>
    <w:p w14:paraId="5AD3C40F" w14:textId="77777777" w:rsidR="00E41C08" w:rsidRPr="00E41C08" w:rsidRDefault="00E41C08" w:rsidP="00E41C08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Næste møde</w:t>
      </w:r>
    </w:p>
    <w:p w14:paraId="46F1E098" w14:textId="77777777" w:rsidR="001F6E06" w:rsidRDefault="001F6E06" w:rsidP="001F6E06">
      <w:pPr>
        <w:pStyle w:val="Overskrift1"/>
      </w:pPr>
      <w:r>
        <w:t>Deltagere</w:t>
      </w:r>
    </w:p>
    <w:p w14:paraId="1AF03F1D" w14:textId="2D468445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Allan Gyldendal Frederiksen,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Syddjurs Kommune,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 agf@syddjurs.dk</w:t>
      </w:r>
    </w:p>
    <w:p w14:paraId="7FFCC2CF" w14:textId="6F1BC3D3" w:rsidR="001F6E06" w:rsidRPr="001F6E06" w:rsidRDefault="001F6E06" w:rsidP="001F6E06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hAnsi="inherit" w:cs="Segoe UI" w:hint="eastAsia"/>
          <w:szCs w:val="20"/>
          <w:bdr w:val="none" w:sz="0" w:space="0" w:color="auto" w:frame="1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Lars Klindt Mogensen,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Geopartner,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 LKM@geopartner.dk</w:t>
      </w:r>
    </w:p>
    <w:p w14:paraId="1ECA6F85" w14:textId="26797817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Mikkel Kappel,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 </w:t>
      </w:r>
      <w:r w:rsidR="00F8636D">
        <w:rPr>
          <w:rFonts w:ascii="Century Gothic" w:hAnsi="Century Gothic" w:cs="Segoe UI"/>
          <w:szCs w:val="20"/>
          <w:bdr w:val="none" w:sz="0" w:space="0" w:color="auto" w:frame="1"/>
        </w:rPr>
        <w:t>COWI</w:t>
      </w:r>
      <w:r>
        <w:rPr>
          <w:rFonts w:ascii="Century Gothic" w:hAnsi="Century Gothic" w:cs="Segoe UI"/>
          <w:szCs w:val="20"/>
          <w:bdr w:val="none" w:sz="0" w:space="0" w:color="auto" w:frame="1"/>
        </w:rPr>
        <w:t>,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 MKAP@cowi.com</w:t>
      </w:r>
    </w:p>
    <w:p w14:paraId="416DCECC" w14:textId="6EDC0295" w:rsidR="001F6E06" w:rsidRPr="001F6E06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Jesper Gaardboe Jensen, </w:t>
      </w:r>
      <w:r>
        <w:rPr>
          <w:rFonts w:ascii="Century Gothic" w:hAnsi="Century Gothic" w:cs="Segoe UI"/>
          <w:szCs w:val="20"/>
          <w:bdr w:val="none" w:sz="0" w:space="0" w:color="auto" w:frame="1"/>
        </w:rPr>
        <w:t xml:space="preserve">Geo Fyn, </w:t>
      </w:r>
      <w:r w:rsidRPr="001F6E06">
        <w:rPr>
          <w:rFonts w:ascii="Century Gothic" w:hAnsi="Century Gothic" w:cs="Segoe UI"/>
          <w:szCs w:val="20"/>
          <w:bdr w:val="none" w:sz="0" w:space="0" w:color="auto" w:frame="1"/>
        </w:rPr>
        <w:t>jgj@geofyn.dk</w:t>
      </w:r>
    </w:p>
    <w:p w14:paraId="2CA32F84" w14:textId="6FCBF3A9" w:rsidR="001F6E06" w:rsidRPr="00E41C08" w:rsidRDefault="001F6E06" w:rsidP="001F6E06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Martin </w:t>
      </w:r>
      <w:proofErr w:type="spellStart"/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Høgh</w:t>
      </w:r>
      <w:proofErr w:type="spellEnd"/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MapCentia,</w:t>
      </w: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 </w:t>
      </w:r>
      <w:r w:rsidR="00E41C08" w:rsidRPr="006073B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mh@mapcentia.com</w:t>
      </w:r>
    </w:p>
    <w:p w14:paraId="2923569F" w14:textId="26A9DA39" w:rsidR="00E41C08" w:rsidRDefault="00E41C08" w:rsidP="00E41C08">
      <w:pPr>
        <w:pStyle w:val="Overskrift1"/>
      </w:pPr>
      <w:r>
        <w:t>Afbud</w:t>
      </w:r>
    </w:p>
    <w:p w14:paraId="02671491" w14:textId="4B167D81" w:rsidR="00E41C08" w:rsidRPr="00E41C08" w:rsidRDefault="00E41C08" w:rsidP="00E41C08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lang w:val="en-US"/>
        </w:rPr>
      </w:pPr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Lars </w:t>
      </w:r>
      <w:proofErr w:type="spellStart"/>
      <w:r w:rsidRPr="001F6E0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Dalgaard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Ballerup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Kommune</w:t>
      </w:r>
      <w:proofErr w:type="spellEnd"/>
      <w:r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 xml:space="preserve">, </w:t>
      </w:r>
      <w:r w:rsidRPr="006073B6">
        <w:rPr>
          <w:rFonts w:ascii="Century Gothic" w:hAnsi="Century Gothic" w:cs="Segoe UI"/>
          <w:szCs w:val="20"/>
          <w:bdr w:val="none" w:sz="0" w:space="0" w:color="auto" w:frame="1"/>
          <w:lang w:val="en-US"/>
        </w:rPr>
        <w:t>ldg@balk.dk</w:t>
      </w:r>
    </w:p>
    <w:p w14:paraId="231E0419" w14:textId="643AC578" w:rsidR="00E41C08" w:rsidRDefault="00E41C08" w:rsidP="00E41C08">
      <w:pPr>
        <w:spacing w:beforeAutospacing="1" w:after="0" w:afterAutospacing="1" w:line="240" w:lineRule="auto"/>
        <w:textAlignment w:val="baseline"/>
        <w:rPr>
          <w:rFonts w:ascii="Century Gothic" w:hAnsi="Century Gothic" w:cs="Segoe UI"/>
          <w:szCs w:val="20"/>
          <w:bdr w:val="none" w:sz="0" w:space="0" w:color="auto" w:frame="1"/>
          <w:lang w:val="en-US"/>
        </w:rPr>
      </w:pPr>
    </w:p>
    <w:sectPr w:rsidR="00E41C08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BAB5" w14:textId="77777777" w:rsidR="00D659FF" w:rsidRDefault="00D659FF" w:rsidP="00940B32">
      <w:pPr>
        <w:spacing w:after="0" w:line="240" w:lineRule="auto"/>
      </w:pPr>
      <w:r>
        <w:separator/>
      </w:r>
    </w:p>
  </w:endnote>
  <w:endnote w:type="continuationSeparator" w:id="0">
    <w:p w14:paraId="7BF1BBA3" w14:textId="77777777" w:rsidR="00D659FF" w:rsidRDefault="00D659FF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4511E" w14:textId="77777777" w:rsidR="00D659FF" w:rsidRDefault="00D659FF" w:rsidP="00940B32">
      <w:pPr>
        <w:spacing w:after="0" w:line="240" w:lineRule="auto"/>
      </w:pPr>
      <w:r>
        <w:separator/>
      </w:r>
    </w:p>
  </w:footnote>
  <w:footnote w:type="continuationSeparator" w:id="0">
    <w:p w14:paraId="6FE5A5DE" w14:textId="77777777" w:rsidR="00D659FF" w:rsidRDefault="00D659FF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1743D72A" w:rsidR="0074082B" w:rsidRDefault="008C78FD" w:rsidP="008C78FD">
    <w:pPr>
      <w:pStyle w:val="Sidehoved"/>
      <w:jc w:val="right"/>
    </w:pPr>
    <w:r w:rsidRPr="00705009">
      <w:rPr>
        <w:noProof/>
      </w:rPr>
      <w:drawing>
        <wp:inline distT="0" distB="0" distL="0" distR="0" wp14:anchorId="20A231A3" wp14:editId="095709B8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4A0C"/>
    <w:multiLevelType w:val="hybridMultilevel"/>
    <w:tmpl w:val="E848C4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8139D9"/>
    <w:multiLevelType w:val="multilevel"/>
    <w:tmpl w:val="FD6CD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C2726"/>
    <w:multiLevelType w:val="hybridMultilevel"/>
    <w:tmpl w:val="3C0281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A6550"/>
    <w:multiLevelType w:val="hybridMultilevel"/>
    <w:tmpl w:val="1B6C40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11"/>
  </w:num>
  <w:num w:numId="5">
    <w:abstractNumId w:val="6"/>
  </w:num>
  <w:num w:numId="6">
    <w:abstractNumId w:val="24"/>
  </w:num>
  <w:num w:numId="7">
    <w:abstractNumId w:val="9"/>
  </w:num>
  <w:num w:numId="8">
    <w:abstractNumId w:val="10"/>
  </w:num>
  <w:num w:numId="9">
    <w:abstractNumId w:val="28"/>
  </w:num>
  <w:num w:numId="10">
    <w:abstractNumId w:val="5"/>
  </w:num>
  <w:num w:numId="11">
    <w:abstractNumId w:val="23"/>
  </w:num>
  <w:num w:numId="12">
    <w:abstractNumId w:val="17"/>
  </w:num>
  <w:num w:numId="13">
    <w:abstractNumId w:val="25"/>
  </w:num>
  <w:num w:numId="14">
    <w:abstractNumId w:val="8"/>
  </w:num>
  <w:num w:numId="15">
    <w:abstractNumId w:val="0"/>
  </w:num>
  <w:num w:numId="16">
    <w:abstractNumId w:val="18"/>
  </w:num>
  <w:num w:numId="17">
    <w:abstractNumId w:val="2"/>
  </w:num>
  <w:num w:numId="18">
    <w:abstractNumId w:val="3"/>
  </w:num>
  <w:num w:numId="19">
    <w:abstractNumId w:val="7"/>
  </w:num>
  <w:num w:numId="20">
    <w:abstractNumId w:val="19"/>
  </w:num>
  <w:num w:numId="21">
    <w:abstractNumId w:val="1"/>
  </w:num>
  <w:num w:numId="22">
    <w:abstractNumId w:val="13"/>
  </w:num>
  <w:num w:numId="23">
    <w:abstractNumId w:val="22"/>
  </w:num>
  <w:num w:numId="24">
    <w:abstractNumId w:val="15"/>
  </w:num>
  <w:num w:numId="25">
    <w:abstractNumId w:val="26"/>
  </w:num>
  <w:num w:numId="26">
    <w:abstractNumId w:val="27"/>
  </w:num>
  <w:num w:numId="27">
    <w:abstractNumId w:val="16"/>
  </w:num>
  <w:num w:numId="28">
    <w:abstractNumId w:val="12"/>
  </w:num>
  <w:num w:numId="2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303A6"/>
    <w:rsid w:val="000311F1"/>
    <w:rsid w:val="00031DA6"/>
    <w:rsid w:val="00043769"/>
    <w:rsid w:val="00047A12"/>
    <w:rsid w:val="00051E99"/>
    <w:rsid w:val="00062E0D"/>
    <w:rsid w:val="00066773"/>
    <w:rsid w:val="00071E55"/>
    <w:rsid w:val="000B053A"/>
    <w:rsid w:val="000B323E"/>
    <w:rsid w:val="000C0A4A"/>
    <w:rsid w:val="000C4605"/>
    <w:rsid w:val="000D7D58"/>
    <w:rsid w:val="000F5485"/>
    <w:rsid w:val="001004CD"/>
    <w:rsid w:val="00127F30"/>
    <w:rsid w:val="00134C09"/>
    <w:rsid w:val="00135196"/>
    <w:rsid w:val="00147CBD"/>
    <w:rsid w:val="00151592"/>
    <w:rsid w:val="00153C96"/>
    <w:rsid w:val="0016161D"/>
    <w:rsid w:val="00176442"/>
    <w:rsid w:val="001810A1"/>
    <w:rsid w:val="001975E0"/>
    <w:rsid w:val="001B26EB"/>
    <w:rsid w:val="001B395A"/>
    <w:rsid w:val="001B510E"/>
    <w:rsid w:val="001C5397"/>
    <w:rsid w:val="001C5BA4"/>
    <w:rsid w:val="001C6DBF"/>
    <w:rsid w:val="001D12D1"/>
    <w:rsid w:val="001D77A4"/>
    <w:rsid w:val="001E19CD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47C"/>
    <w:rsid w:val="00233556"/>
    <w:rsid w:val="00234976"/>
    <w:rsid w:val="002449B0"/>
    <w:rsid w:val="00256FA7"/>
    <w:rsid w:val="00264D13"/>
    <w:rsid w:val="002713EA"/>
    <w:rsid w:val="00274C33"/>
    <w:rsid w:val="00276317"/>
    <w:rsid w:val="00287AD2"/>
    <w:rsid w:val="0029397C"/>
    <w:rsid w:val="00293B61"/>
    <w:rsid w:val="002B1476"/>
    <w:rsid w:val="002B563A"/>
    <w:rsid w:val="002C1F11"/>
    <w:rsid w:val="002C7170"/>
    <w:rsid w:val="002D40FC"/>
    <w:rsid w:val="002E4276"/>
    <w:rsid w:val="002E4FB9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4C20"/>
    <w:rsid w:val="00353313"/>
    <w:rsid w:val="00356B54"/>
    <w:rsid w:val="0035779B"/>
    <w:rsid w:val="00364DF6"/>
    <w:rsid w:val="00371E95"/>
    <w:rsid w:val="00385285"/>
    <w:rsid w:val="00393F3D"/>
    <w:rsid w:val="00397A8C"/>
    <w:rsid w:val="003A297A"/>
    <w:rsid w:val="003A7AC6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1682B"/>
    <w:rsid w:val="00437B48"/>
    <w:rsid w:val="0044335E"/>
    <w:rsid w:val="0044633A"/>
    <w:rsid w:val="004607B2"/>
    <w:rsid w:val="00475A22"/>
    <w:rsid w:val="00475B2C"/>
    <w:rsid w:val="004866A4"/>
    <w:rsid w:val="004867D8"/>
    <w:rsid w:val="004B2141"/>
    <w:rsid w:val="004B481B"/>
    <w:rsid w:val="004C0410"/>
    <w:rsid w:val="004D516D"/>
    <w:rsid w:val="004E5871"/>
    <w:rsid w:val="00514379"/>
    <w:rsid w:val="00516509"/>
    <w:rsid w:val="0052051D"/>
    <w:rsid w:val="0052495C"/>
    <w:rsid w:val="005310D3"/>
    <w:rsid w:val="00532019"/>
    <w:rsid w:val="00535EF2"/>
    <w:rsid w:val="00552646"/>
    <w:rsid w:val="005568D2"/>
    <w:rsid w:val="00564363"/>
    <w:rsid w:val="005649E5"/>
    <w:rsid w:val="00577FD5"/>
    <w:rsid w:val="0059692F"/>
    <w:rsid w:val="00597450"/>
    <w:rsid w:val="005A4F3A"/>
    <w:rsid w:val="005B03CA"/>
    <w:rsid w:val="005B27CF"/>
    <w:rsid w:val="005B5EC8"/>
    <w:rsid w:val="005B6C04"/>
    <w:rsid w:val="005C1CB5"/>
    <w:rsid w:val="005D5D6C"/>
    <w:rsid w:val="005F21CB"/>
    <w:rsid w:val="005F26A5"/>
    <w:rsid w:val="005F3B0A"/>
    <w:rsid w:val="006054A3"/>
    <w:rsid w:val="00605E09"/>
    <w:rsid w:val="006066FE"/>
    <w:rsid w:val="006073B6"/>
    <w:rsid w:val="00612607"/>
    <w:rsid w:val="00614833"/>
    <w:rsid w:val="00614FEF"/>
    <w:rsid w:val="00626D8D"/>
    <w:rsid w:val="0063031C"/>
    <w:rsid w:val="006323CD"/>
    <w:rsid w:val="00634767"/>
    <w:rsid w:val="00634FFC"/>
    <w:rsid w:val="0064142A"/>
    <w:rsid w:val="00643703"/>
    <w:rsid w:val="0065416C"/>
    <w:rsid w:val="00681639"/>
    <w:rsid w:val="00696F43"/>
    <w:rsid w:val="006A6944"/>
    <w:rsid w:val="006B68F0"/>
    <w:rsid w:val="006C7554"/>
    <w:rsid w:val="006D1108"/>
    <w:rsid w:val="006D5779"/>
    <w:rsid w:val="006E3271"/>
    <w:rsid w:val="006E7161"/>
    <w:rsid w:val="006F1DF0"/>
    <w:rsid w:val="006F3AA8"/>
    <w:rsid w:val="00700B99"/>
    <w:rsid w:val="00702CFD"/>
    <w:rsid w:val="00707A7A"/>
    <w:rsid w:val="007119A9"/>
    <w:rsid w:val="007137B5"/>
    <w:rsid w:val="0071786A"/>
    <w:rsid w:val="0072615C"/>
    <w:rsid w:val="00726A5B"/>
    <w:rsid w:val="00726AE6"/>
    <w:rsid w:val="0073425B"/>
    <w:rsid w:val="0074082B"/>
    <w:rsid w:val="0074550C"/>
    <w:rsid w:val="00762CCD"/>
    <w:rsid w:val="007630DA"/>
    <w:rsid w:val="00763524"/>
    <w:rsid w:val="0076439E"/>
    <w:rsid w:val="00772AF5"/>
    <w:rsid w:val="007814F8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10A57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D1F"/>
    <w:rsid w:val="00882B76"/>
    <w:rsid w:val="008A08DD"/>
    <w:rsid w:val="008A60E9"/>
    <w:rsid w:val="008C0B9C"/>
    <w:rsid w:val="008C3CFA"/>
    <w:rsid w:val="008C78FD"/>
    <w:rsid w:val="008D36F1"/>
    <w:rsid w:val="008F1384"/>
    <w:rsid w:val="008F4274"/>
    <w:rsid w:val="008F772B"/>
    <w:rsid w:val="00921B14"/>
    <w:rsid w:val="00926434"/>
    <w:rsid w:val="00932F9E"/>
    <w:rsid w:val="009407D0"/>
    <w:rsid w:val="00940B32"/>
    <w:rsid w:val="009441D9"/>
    <w:rsid w:val="00952FA4"/>
    <w:rsid w:val="00954B11"/>
    <w:rsid w:val="00954EE5"/>
    <w:rsid w:val="00970D15"/>
    <w:rsid w:val="0097798A"/>
    <w:rsid w:val="00980445"/>
    <w:rsid w:val="00986AC8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7559"/>
    <w:rsid w:val="00AE37B6"/>
    <w:rsid w:val="00AE505A"/>
    <w:rsid w:val="00AF43C1"/>
    <w:rsid w:val="00B25E6F"/>
    <w:rsid w:val="00B3194E"/>
    <w:rsid w:val="00B37A1B"/>
    <w:rsid w:val="00B4580C"/>
    <w:rsid w:val="00B51C1D"/>
    <w:rsid w:val="00B57D40"/>
    <w:rsid w:val="00B74645"/>
    <w:rsid w:val="00B76C5C"/>
    <w:rsid w:val="00B7761F"/>
    <w:rsid w:val="00B81DB9"/>
    <w:rsid w:val="00B84D9A"/>
    <w:rsid w:val="00B86F02"/>
    <w:rsid w:val="00B959B9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67C7"/>
    <w:rsid w:val="00C47F78"/>
    <w:rsid w:val="00C52B6F"/>
    <w:rsid w:val="00C54105"/>
    <w:rsid w:val="00C55DDA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B68AB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098"/>
    <w:rsid w:val="00D4072A"/>
    <w:rsid w:val="00D42DD4"/>
    <w:rsid w:val="00D42F11"/>
    <w:rsid w:val="00D43840"/>
    <w:rsid w:val="00D4453D"/>
    <w:rsid w:val="00D461B8"/>
    <w:rsid w:val="00D46F98"/>
    <w:rsid w:val="00D54211"/>
    <w:rsid w:val="00D60B3E"/>
    <w:rsid w:val="00D63087"/>
    <w:rsid w:val="00D64497"/>
    <w:rsid w:val="00D659FF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20AC"/>
    <w:rsid w:val="00DE2E00"/>
    <w:rsid w:val="00DE7D38"/>
    <w:rsid w:val="00DF0872"/>
    <w:rsid w:val="00DF52CA"/>
    <w:rsid w:val="00E27922"/>
    <w:rsid w:val="00E30C5A"/>
    <w:rsid w:val="00E30F38"/>
    <w:rsid w:val="00E41C08"/>
    <w:rsid w:val="00E41D18"/>
    <w:rsid w:val="00E603D1"/>
    <w:rsid w:val="00E726B5"/>
    <w:rsid w:val="00E73BD3"/>
    <w:rsid w:val="00E7664B"/>
    <w:rsid w:val="00E8627C"/>
    <w:rsid w:val="00E9216E"/>
    <w:rsid w:val="00EA0F84"/>
    <w:rsid w:val="00EA1158"/>
    <w:rsid w:val="00EA732B"/>
    <w:rsid w:val="00EB451D"/>
    <w:rsid w:val="00EC3420"/>
    <w:rsid w:val="00ED61B4"/>
    <w:rsid w:val="00EE6D7A"/>
    <w:rsid w:val="00EE7B5A"/>
    <w:rsid w:val="00EF20EC"/>
    <w:rsid w:val="00F13497"/>
    <w:rsid w:val="00F32C8E"/>
    <w:rsid w:val="00F44F2A"/>
    <w:rsid w:val="00F53010"/>
    <w:rsid w:val="00F53931"/>
    <w:rsid w:val="00F54329"/>
    <w:rsid w:val="00F561B7"/>
    <w:rsid w:val="00F5707A"/>
    <w:rsid w:val="00F664C7"/>
    <w:rsid w:val="00F70071"/>
    <w:rsid w:val="00F7546D"/>
    <w:rsid w:val="00F75ADF"/>
    <w:rsid w:val="00F84C15"/>
    <w:rsid w:val="00F8636D"/>
    <w:rsid w:val="00FE04AE"/>
    <w:rsid w:val="00FE112C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4876F6-D0C2-4C81-B048-EFDC5F64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1854</TotalTime>
  <Pages>1</Pages>
  <Words>93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75</cp:revision>
  <cp:lastPrinted>2015-11-06T11:56:00Z</cp:lastPrinted>
  <dcterms:created xsi:type="dcterms:W3CDTF">2015-07-23T07:50:00Z</dcterms:created>
  <dcterms:modified xsi:type="dcterms:W3CDTF">2020-01-08T09:42:00Z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