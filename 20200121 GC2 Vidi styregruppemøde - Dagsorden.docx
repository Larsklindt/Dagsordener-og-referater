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AA74" w14:textId="1A080006" w:rsidR="0074082B" w:rsidRPr="0074082B" w:rsidRDefault="00392C3C" w:rsidP="00B84D9A">
      <w:pPr>
        <w:jc w:val="right"/>
      </w:pPr>
      <w:r>
        <w:t>21</w:t>
      </w:r>
      <w:r w:rsidR="0074082B" w:rsidRPr="0074082B">
        <w:t xml:space="preserve">. </w:t>
      </w:r>
      <w:r w:rsidR="00705009">
        <w:t>janua</w:t>
      </w:r>
      <w:r w:rsidR="003F7658">
        <w:t xml:space="preserve">r </w:t>
      </w:r>
      <w:r w:rsidR="0074082B" w:rsidRPr="0074082B">
        <w:t>20</w:t>
      </w:r>
      <w:r w:rsidR="00705009">
        <w:t>20</w:t>
      </w:r>
    </w:p>
    <w:p w14:paraId="0C5C0AE3" w14:textId="02AABFC7" w:rsidR="0074082B" w:rsidRPr="009072DA" w:rsidRDefault="004E5871" w:rsidP="0074082B">
      <w:pPr>
        <w:spacing w:after="0"/>
        <w:rPr>
          <w:b/>
          <w:bCs/>
          <w:sz w:val="52"/>
          <w:szCs w:val="48"/>
        </w:rPr>
      </w:pPr>
      <w:r w:rsidRPr="009072DA">
        <w:rPr>
          <w:b/>
          <w:bCs/>
          <w:sz w:val="52"/>
          <w:szCs w:val="48"/>
        </w:rPr>
        <w:t>GC2/</w:t>
      </w:r>
      <w:proofErr w:type="spellStart"/>
      <w:r w:rsidRPr="009072DA">
        <w:rPr>
          <w:b/>
          <w:bCs/>
          <w:sz w:val="52"/>
          <w:szCs w:val="48"/>
        </w:rPr>
        <w:t>Vidi</w:t>
      </w:r>
      <w:proofErr w:type="spellEnd"/>
      <w:r w:rsidR="002E4276" w:rsidRPr="009072DA">
        <w:rPr>
          <w:b/>
          <w:bCs/>
          <w:sz w:val="52"/>
          <w:szCs w:val="48"/>
        </w:rPr>
        <w:t xml:space="preserve"> </w:t>
      </w:r>
      <w:r w:rsidR="003F7658" w:rsidRPr="009072DA">
        <w:rPr>
          <w:b/>
          <w:bCs/>
          <w:sz w:val="52"/>
          <w:szCs w:val="48"/>
        </w:rPr>
        <w:t>styre</w:t>
      </w:r>
      <w:r w:rsidR="002E4276" w:rsidRPr="009072DA">
        <w:rPr>
          <w:b/>
          <w:bCs/>
          <w:sz w:val="52"/>
          <w:szCs w:val="48"/>
        </w:rPr>
        <w:t>gruppemøde</w:t>
      </w:r>
    </w:p>
    <w:p w14:paraId="7FFC612C" w14:textId="001A2428" w:rsidR="00810A57" w:rsidRDefault="00E41C08" w:rsidP="00810A57">
      <w:bookmarkStart w:id="0" w:name="_GoBack"/>
      <w:r>
        <w:t xml:space="preserve">Skypemødet afholdes den </w:t>
      </w:r>
      <w:r w:rsidR="00392C3C">
        <w:t>21</w:t>
      </w:r>
      <w:r>
        <w:t xml:space="preserve">. </w:t>
      </w:r>
      <w:r w:rsidR="00705009">
        <w:t xml:space="preserve">januar </w:t>
      </w:r>
      <w:r w:rsidR="001F6E06">
        <w:t>20</w:t>
      </w:r>
      <w:r w:rsidR="00705009">
        <w:t>20</w:t>
      </w:r>
      <w:r w:rsidR="001F6E06">
        <w:t xml:space="preserve"> kl. </w:t>
      </w:r>
      <w:r w:rsidR="003D72B5">
        <w:t>13</w:t>
      </w:r>
      <w:r w:rsidR="001F6E06">
        <w:t>-</w:t>
      </w:r>
      <w:r w:rsidR="003D72B5">
        <w:t>1</w:t>
      </w:r>
      <w:r w:rsidR="00392C3C">
        <w:t>4.30</w:t>
      </w:r>
      <w:r w:rsidR="001F6E06">
        <w:t>.</w:t>
      </w:r>
    </w:p>
    <w:p w14:paraId="210A6F1A" w14:textId="77777777" w:rsidR="005A6197" w:rsidRDefault="005A6197" w:rsidP="005A6197">
      <w:pPr>
        <w:pStyle w:val="Overskrift1"/>
        <w:shd w:val="clear" w:color="auto" w:fill="FFFFFF"/>
        <w:rPr>
          <w:rFonts w:ascii="Century Gothic" w:hAnsi="Century Gothic"/>
          <w:color w:val="000000"/>
          <w:szCs w:val="32"/>
        </w:rPr>
      </w:pPr>
      <w:r>
        <w:rPr>
          <w:rFonts w:ascii="Century Gothic" w:hAnsi="Century Gothic"/>
          <w:color w:val="000000"/>
          <w:szCs w:val="32"/>
        </w:rPr>
        <w:t>Dagsorden</w:t>
      </w:r>
    </w:p>
    <w:p w14:paraId="7478D14B" w14:textId="77777777" w:rsidR="002F1A41" w:rsidRPr="00E41C08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  <w:t>Godkendelse af dagsorden</w:t>
      </w:r>
    </w:p>
    <w:p w14:paraId="5A02104C" w14:textId="77777777" w:rsidR="002F1A41" w:rsidRPr="00E41C08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Godkendelse af referat</w:t>
      </w:r>
    </w:p>
    <w:p w14:paraId="2FB32C11" w14:textId="5E4BECFF" w:rsidR="002F1A41" w:rsidRPr="00392C3C" w:rsidRDefault="002F1A41" w:rsidP="00392C3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Brugergruppemøde og stiftende generalforsamling</w:t>
      </w:r>
    </w:p>
    <w:p w14:paraId="48604036" w14:textId="77777777" w:rsidR="002F1A41" w:rsidRPr="004719B3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</w:pPr>
      <w:r w:rsidRPr="004719B3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  <w:t>Eventuelt</w:t>
      </w:r>
    </w:p>
    <w:p w14:paraId="2F8C2DDC" w14:textId="6BAD9126" w:rsidR="002F1A41" w:rsidRDefault="002F1A41" w:rsidP="007A5E65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</w:pPr>
      <w:r w:rsidRPr="002F1A41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  <w:t>Næste møde</w:t>
      </w:r>
      <w:bookmarkEnd w:id="0"/>
    </w:p>
    <w:sectPr w:rsidR="002F1A41" w:rsidSect="00940B3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C6287" w14:textId="77777777" w:rsidR="00343ED7" w:rsidRDefault="00343ED7" w:rsidP="00940B32">
      <w:pPr>
        <w:spacing w:after="0" w:line="240" w:lineRule="auto"/>
      </w:pPr>
      <w:r>
        <w:separator/>
      </w:r>
    </w:p>
  </w:endnote>
  <w:endnote w:type="continuationSeparator" w:id="0">
    <w:p w14:paraId="1595359C" w14:textId="77777777" w:rsidR="00343ED7" w:rsidRDefault="00343ED7" w:rsidP="0094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634612"/>
      <w:docPartObj>
        <w:docPartGallery w:val="Page Numbers (Bottom of Page)"/>
        <w:docPartUnique/>
      </w:docPartObj>
    </w:sdtPr>
    <w:sdtEndPr/>
    <w:sdtContent>
      <w:p w14:paraId="10B8D8AC" w14:textId="70D1E3FB" w:rsidR="00F7546D" w:rsidRDefault="00F7546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76">
          <w:rPr>
            <w:noProof/>
          </w:rPr>
          <w:t>2</w:t>
        </w:r>
        <w:r>
          <w:fldChar w:fldCharType="end"/>
        </w:r>
      </w:p>
    </w:sdtContent>
  </w:sdt>
  <w:p w14:paraId="2330ED3B" w14:textId="77777777" w:rsidR="00F7546D" w:rsidRDefault="00F7546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265516"/>
      <w:docPartObj>
        <w:docPartGallery w:val="Page Numbers (Bottom of Page)"/>
        <w:docPartUnique/>
      </w:docPartObj>
    </w:sdtPr>
    <w:sdtEndPr/>
    <w:sdtContent>
      <w:p w14:paraId="21D9443B" w14:textId="30D2C708" w:rsidR="00532019" w:rsidRDefault="0053201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779">
          <w:rPr>
            <w:noProof/>
          </w:rPr>
          <w:t>1</w:t>
        </w:r>
        <w:r>
          <w:fldChar w:fldCharType="end"/>
        </w:r>
      </w:p>
    </w:sdtContent>
  </w:sdt>
  <w:p w14:paraId="3197E374" w14:textId="77777777" w:rsidR="00532019" w:rsidRDefault="0053201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0F0CD" w14:textId="77777777" w:rsidR="00343ED7" w:rsidRDefault="00343ED7" w:rsidP="00940B32">
      <w:pPr>
        <w:spacing w:after="0" w:line="240" w:lineRule="auto"/>
      </w:pPr>
      <w:r>
        <w:separator/>
      </w:r>
    </w:p>
  </w:footnote>
  <w:footnote w:type="continuationSeparator" w:id="0">
    <w:p w14:paraId="2422A941" w14:textId="77777777" w:rsidR="00343ED7" w:rsidRDefault="00343ED7" w:rsidP="0094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361" w14:textId="68ADE9D8" w:rsidR="0074082B" w:rsidRDefault="00705009" w:rsidP="00705009">
    <w:pPr>
      <w:pStyle w:val="Sidehoved"/>
      <w:jc w:val="right"/>
    </w:pPr>
    <w:r w:rsidRPr="00705009">
      <w:rPr>
        <w:noProof/>
      </w:rPr>
      <w:drawing>
        <wp:inline distT="0" distB="0" distL="0" distR="0" wp14:anchorId="1F4F9D2F" wp14:editId="0C75F618">
          <wp:extent cx="1066531" cy="571500"/>
          <wp:effectExtent l="0" t="0" r="635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930" cy="6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E5"/>
    <w:multiLevelType w:val="hybridMultilevel"/>
    <w:tmpl w:val="83D03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D3C"/>
    <w:multiLevelType w:val="hybridMultilevel"/>
    <w:tmpl w:val="26944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02B5"/>
    <w:multiLevelType w:val="hybridMultilevel"/>
    <w:tmpl w:val="F5626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8AD"/>
    <w:multiLevelType w:val="hybridMultilevel"/>
    <w:tmpl w:val="4280B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4A0C"/>
    <w:multiLevelType w:val="hybridMultilevel"/>
    <w:tmpl w:val="E848C4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96CF1"/>
    <w:multiLevelType w:val="multilevel"/>
    <w:tmpl w:val="4C0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6096"/>
    <w:multiLevelType w:val="hybridMultilevel"/>
    <w:tmpl w:val="45AEB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31CD7"/>
    <w:multiLevelType w:val="hybridMultilevel"/>
    <w:tmpl w:val="4970C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1213"/>
    <w:multiLevelType w:val="multilevel"/>
    <w:tmpl w:val="482E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629D1"/>
    <w:multiLevelType w:val="hybridMultilevel"/>
    <w:tmpl w:val="DE3664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76F20"/>
    <w:multiLevelType w:val="hybridMultilevel"/>
    <w:tmpl w:val="E0025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975A2"/>
    <w:multiLevelType w:val="multilevel"/>
    <w:tmpl w:val="477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A12E5"/>
    <w:multiLevelType w:val="hybridMultilevel"/>
    <w:tmpl w:val="6BA2982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8139D9"/>
    <w:multiLevelType w:val="multilevel"/>
    <w:tmpl w:val="57082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2924C98"/>
    <w:multiLevelType w:val="hybridMultilevel"/>
    <w:tmpl w:val="4386B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E0599"/>
    <w:multiLevelType w:val="hybridMultilevel"/>
    <w:tmpl w:val="BF686F7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A54BBD"/>
    <w:multiLevelType w:val="hybridMultilevel"/>
    <w:tmpl w:val="87C07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C2726"/>
    <w:multiLevelType w:val="hybridMultilevel"/>
    <w:tmpl w:val="3C0281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E3190"/>
    <w:multiLevelType w:val="multilevel"/>
    <w:tmpl w:val="586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4174E"/>
    <w:multiLevelType w:val="hybridMultilevel"/>
    <w:tmpl w:val="682A8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86FEC"/>
    <w:multiLevelType w:val="hybridMultilevel"/>
    <w:tmpl w:val="250A4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2AFD"/>
    <w:multiLevelType w:val="hybridMultilevel"/>
    <w:tmpl w:val="D9A4F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D144E"/>
    <w:multiLevelType w:val="hybridMultilevel"/>
    <w:tmpl w:val="60504B4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FC161D"/>
    <w:multiLevelType w:val="hybridMultilevel"/>
    <w:tmpl w:val="02BC3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A6E9F"/>
    <w:multiLevelType w:val="multilevel"/>
    <w:tmpl w:val="3538E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005A0"/>
    <w:multiLevelType w:val="hybridMultilevel"/>
    <w:tmpl w:val="F552D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C1E33"/>
    <w:multiLevelType w:val="hybridMultilevel"/>
    <w:tmpl w:val="693480A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AD1A74"/>
    <w:multiLevelType w:val="hybridMultilevel"/>
    <w:tmpl w:val="22D25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A6550"/>
    <w:multiLevelType w:val="hybridMultilevel"/>
    <w:tmpl w:val="1B6C40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406AA"/>
    <w:multiLevelType w:val="multilevel"/>
    <w:tmpl w:val="AA2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22"/>
  </w:num>
  <w:num w:numId="4">
    <w:abstractNumId w:val="12"/>
  </w:num>
  <w:num w:numId="5">
    <w:abstractNumId w:val="6"/>
  </w:num>
  <w:num w:numId="6">
    <w:abstractNumId w:val="25"/>
  </w:num>
  <w:num w:numId="7">
    <w:abstractNumId w:val="10"/>
  </w:num>
  <w:num w:numId="8">
    <w:abstractNumId w:val="11"/>
  </w:num>
  <w:num w:numId="9">
    <w:abstractNumId w:val="29"/>
  </w:num>
  <w:num w:numId="10">
    <w:abstractNumId w:val="5"/>
  </w:num>
  <w:num w:numId="11">
    <w:abstractNumId w:val="24"/>
  </w:num>
  <w:num w:numId="12">
    <w:abstractNumId w:val="18"/>
  </w:num>
  <w:num w:numId="13">
    <w:abstractNumId w:val="26"/>
  </w:num>
  <w:num w:numId="14">
    <w:abstractNumId w:val="9"/>
  </w:num>
  <w:num w:numId="15">
    <w:abstractNumId w:val="0"/>
  </w:num>
  <w:num w:numId="16">
    <w:abstractNumId w:val="19"/>
  </w:num>
  <w:num w:numId="17">
    <w:abstractNumId w:val="2"/>
  </w:num>
  <w:num w:numId="18">
    <w:abstractNumId w:val="3"/>
  </w:num>
  <w:num w:numId="19">
    <w:abstractNumId w:val="7"/>
  </w:num>
  <w:num w:numId="20">
    <w:abstractNumId w:val="20"/>
  </w:num>
  <w:num w:numId="21">
    <w:abstractNumId w:val="1"/>
  </w:num>
  <w:num w:numId="22">
    <w:abstractNumId w:val="14"/>
  </w:num>
  <w:num w:numId="23">
    <w:abstractNumId w:val="23"/>
  </w:num>
  <w:num w:numId="24">
    <w:abstractNumId w:val="16"/>
  </w:num>
  <w:num w:numId="25">
    <w:abstractNumId w:val="27"/>
  </w:num>
  <w:num w:numId="26">
    <w:abstractNumId w:val="28"/>
  </w:num>
  <w:num w:numId="27">
    <w:abstractNumId w:val="17"/>
  </w:num>
  <w:num w:numId="28">
    <w:abstractNumId w:val="13"/>
  </w:num>
  <w:num w:numId="29">
    <w:abstractNumId w:val="4"/>
  </w:num>
  <w:num w:numId="3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B8"/>
    <w:rsid w:val="0000300C"/>
    <w:rsid w:val="00003A60"/>
    <w:rsid w:val="000041BE"/>
    <w:rsid w:val="000050BB"/>
    <w:rsid w:val="00005FAA"/>
    <w:rsid w:val="0001715F"/>
    <w:rsid w:val="000303A6"/>
    <w:rsid w:val="000311F1"/>
    <w:rsid w:val="00031DA6"/>
    <w:rsid w:val="00043769"/>
    <w:rsid w:val="00047A12"/>
    <w:rsid w:val="00051E99"/>
    <w:rsid w:val="00062E0D"/>
    <w:rsid w:val="00066773"/>
    <w:rsid w:val="00071E55"/>
    <w:rsid w:val="000B053A"/>
    <w:rsid w:val="000B323E"/>
    <w:rsid w:val="000C0A4A"/>
    <w:rsid w:val="000C4605"/>
    <w:rsid w:val="000D7D58"/>
    <w:rsid w:val="000F5485"/>
    <w:rsid w:val="001004CD"/>
    <w:rsid w:val="00127F30"/>
    <w:rsid w:val="00134C09"/>
    <w:rsid w:val="00135196"/>
    <w:rsid w:val="00147CBD"/>
    <w:rsid w:val="00151592"/>
    <w:rsid w:val="00153C96"/>
    <w:rsid w:val="0016161D"/>
    <w:rsid w:val="00176442"/>
    <w:rsid w:val="001810A1"/>
    <w:rsid w:val="001975E0"/>
    <w:rsid w:val="001B26EB"/>
    <w:rsid w:val="001B395A"/>
    <w:rsid w:val="001B510E"/>
    <w:rsid w:val="001C5397"/>
    <w:rsid w:val="001C5BA4"/>
    <w:rsid w:val="001C6DBF"/>
    <w:rsid w:val="001D12D1"/>
    <w:rsid w:val="001D77A4"/>
    <w:rsid w:val="001E19CD"/>
    <w:rsid w:val="001F1FB8"/>
    <w:rsid w:val="001F5A64"/>
    <w:rsid w:val="001F6E06"/>
    <w:rsid w:val="00200F60"/>
    <w:rsid w:val="00204E7E"/>
    <w:rsid w:val="002062F6"/>
    <w:rsid w:val="002125B6"/>
    <w:rsid w:val="002131A6"/>
    <w:rsid w:val="00217B21"/>
    <w:rsid w:val="00224691"/>
    <w:rsid w:val="00224E51"/>
    <w:rsid w:val="0023347C"/>
    <w:rsid w:val="00233556"/>
    <w:rsid w:val="00234976"/>
    <w:rsid w:val="002449B0"/>
    <w:rsid w:val="00256FA7"/>
    <w:rsid w:val="00264D13"/>
    <w:rsid w:val="002713EA"/>
    <w:rsid w:val="00274C33"/>
    <w:rsid w:val="00276317"/>
    <w:rsid w:val="00287AD2"/>
    <w:rsid w:val="0029397C"/>
    <w:rsid w:val="00293B61"/>
    <w:rsid w:val="002B1476"/>
    <w:rsid w:val="002B563A"/>
    <w:rsid w:val="002C1F11"/>
    <w:rsid w:val="002C7170"/>
    <w:rsid w:val="002D40FC"/>
    <w:rsid w:val="002E40B3"/>
    <w:rsid w:val="002E4276"/>
    <w:rsid w:val="002E4FB9"/>
    <w:rsid w:val="002F1A41"/>
    <w:rsid w:val="002F3815"/>
    <w:rsid w:val="002F795B"/>
    <w:rsid w:val="0031512A"/>
    <w:rsid w:val="0031765E"/>
    <w:rsid w:val="003232D5"/>
    <w:rsid w:val="00323C63"/>
    <w:rsid w:val="00325052"/>
    <w:rsid w:val="00326351"/>
    <w:rsid w:val="003317C6"/>
    <w:rsid w:val="00332E7C"/>
    <w:rsid w:val="00336C17"/>
    <w:rsid w:val="00343562"/>
    <w:rsid w:val="00343ED7"/>
    <w:rsid w:val="00344C20"/>
    <w:rsid w:val="00353313"/>
    <w:rsid w:val="00356B54"/>
    <w:rsid w:val="0035779B"/>
    <w:rsid w:val="00364DF6"/>
    <w:rsid w:val="00371E95"/>
    <w:rsid w:val="00385285"/>
    <w:rsid w:val="00392C3C"/>
    <w:rsid w:val="00393F3D"/>
    <w:rsid w:val="00397A8C"/>
    <w:rsid w:val="003A297A"/>
    <w:rsid w:val="003A7AC6"/>
    <w:rsid w:val="003D72B5"/>
    <w:rsid w:val="003E20C7"/>
    <w:rsid w:val="003E22A9"/>
    <w:rsid w:val="003E3A1E"/>
    <w:rsid w:val="003E7C93"/>
    <w:rsid w:val="003F7658"/>
    <w:rsid w:val="00401528"/>
    <w:rsid w:val="00401B6C"/>
    <w:rsid w:val="00411697"/>
    <w:rsid w:val="00414A62"/>
    <w:rsid w:val="00414E31"/>
    <w:rsid w:val="00416045"/>
    <w:rsid w:val="0041682B"/>
    <w:rsid w:val="00434784"/>
    <w:rsid w:val="00437B48"/>
    <w:rsid w:val="0044335E"/>
    <w:rsid w:val="0044633A"/>
    <w:rsid w:val="004607B2"/>
    <w:rsid w:val="00475A22"/>
    <w:rsid w:val="00475B2C"/>
    <w:rsid w:val="004866A4"/>
    <w:rsid w:val="004867D8"/>
    <w:rsid w:val="004B2141"/>
    <w:rsid w:val="004B481B"/>
    <w:rsid w:val="004C0410"/>
    <w:rsid w:val="004D516D"/>
    <w:rsid w:val="004E5871"/>
    <w:rsid w:val="00514379"/>
    <w:rsid w:val="00516509"/>
    <w:rsid w:val="0052051D"/>
    <w:rsid w:val="0052495C"/>
    <w:rsid w:val="005310D3"/>
    <w:rsid w:val="00532019"/>
    <w:rsid w:val="00535EF2"/>
    <w:rsid w:val="00552646"/>
    <w:rsid w:val="005568D2"/>
    <w:rsid w:val="00564363"/>
    <w:rsid w:val="005649E5"/>
    <w:rsid w:val="00577FD5"/>
    <w:rsid w:val="0059692F"/>
    <w:rsid w:val="00597450"/>
    <w:rsid w:val="005A4F3A"/>
    <w:rsid w:val="005A6197"/>
    <w:rsid w:val="005B03CA"/>
    <w:rsid w:val="005B27CF"/>
    <w:rsid w:val="005B5EC8"/>
    <w:rsid w:val="005B6C04"/>
    <w:rsid w:val="005C1CB5"/>
    <w:rsid w:val="005D5D6C"/>
    <w:rsid w:val="005F21CB"/>
    <w:rsid w:val="005F26A5"/>
    <w:rsid w:val="005F3B0A"/>
    <w:rsid w:val="006054A3"/>
    <w:rsid w:val="00605E09"/>
    <w:rsid w:val="006066FE"/>
    <w:rsid w:val="006073B6"/>
    <w:rsid w:val="00612607"/>
    <w:rsid w:val="00614833"/>
    <w:rsid w:val="00614FEF"/>
    <w:rsid w:val="00626D8D"/>
    <w:rsid w:val="0063031C"/>
    <w:rsid w:val="006323CD"/>
    <w:rsid w:val="00634767"/>
    <w:rsid w:val="00634FFC"/>
    <w:rsid w:val="00635894"/>
    <w:rsid w:val="0064142A"/>
    <w:rsid w:val="00643703"/>
    <w:rsid w:val="0065416C"/>
    <w:rsid w:val="00681639"/>
    <w:rsid w:val="00696F43"/>
    <w:rsid w:val="006A6944"/>
    <w:rsid w:val="006B68F0"/>
    <w:rsid w:val="006C7554"/>
    <w:rsid w:val="006D1108"/>
    <w:rsid w:val="006D5779"/>
    <w:rsid w:val="006E3271"/>
    <w:rsid w:val="006E7161"/>
    <w:rsid w:val="006F1DF0"/>
    <w:rsid w:val="006F3AA8"/>
    <w:rsid w:val="00700B99"/>
    <w:rsid w:val="00702CFD"/>
    <w:rsid w:val="00705009"/>
    <w:rsid w:val="00707A7A"/>
    <w:rsid w:val="007119A9"/>
    <w:rsid w:val="007137B5"/>
    <w:rsid w:val="0071786A"/>
    <w:rsid w:val="0072615C"/>
    <w:rsid w:val="00726A5B"/>
    <w:rsid w:val="00726AE6"/>
    <w:rsid w:val="0073425B"/>
    <w:rsid w:val="0074082B"/>
    <w:rsid w:val="00740E96"/>
    <w:rsid w:val="0074550C"/>
    <w:rsid w:val="00762CCD"/>
    <w:rsid w:val="007630DA"/>
    <w:rsid w:val="00763524"/>
    <w:rsid w:val="00763601"/>
    <w:rsid w:val="0076439E"/>
    <w:rsid w:val="00772AF5"/>
    <w:rsid w:val="007814F8"/>
    <w:rsid w:val="007855C8"/>
    <w:rsid w:val="00786D13"/>
    <w:rsid w:val="00787B93"/>
    <w:rsid w:val="00793DAF"/>
    <w:rsid w:val="007A339F"/>
    <w:rsid w:val="007A6088"/>
    <w:rsid w:val="007B0A11"/>
    <w:rsid w:val="007B0D96"/>
    <w:rsid w:val="007C1330"/>
    <w:rsid w:val="007C2B06"/>
    <w:rsid w:val="007C5471"/>
    <w:rsid w:val="007C56AD"/>
    <w:rsid w:val="007D2969"/>
    <w:rsid w:val="007D3896"/>
    <w:rsid w:val="007F1D44"/>
    <w:rsid w:val="007F2D14"/>
    <w:rsid w:val="007F3483"/>
    <w:rsid w:val="007F4E40"/>
    <w:rsid w:val="00805965"/>
    <w:rsid w:val="00810A57"/>
    <w:rsid w:val="00837CFB"/>
    <w:rsid w:val="00845E7F"/>
    <w:rsid w:val="00853A54"/>
    <w:rsid w:val="00855690"/>
    <w:rsid w:val="00856BF4"/>
    <w:rsid w:val="00857401"/>
    <w:rsid w:val="008618AA"/>
    <w:rsid w:val="0086243C"/>
    <w:rsid w:val="0086426C"/>
    <w:rsid w:val="00864BF9"/>
    <w:rsid w:val="008756D7"/>
    <w:rsid w:val="008764B9"/>
    <w:rsid w:val="00880D1F"/>
    <w:rsid w:val="00882B76"/>
    <w:rsid w:val="008A08DD"/>
    <w:rsid w:val="008A60E9"/>
    <w:rsid w:val="008C0B9C"/>
    <w:rsid w:val="008C3CFA"/>
    <w:rsid w:val="008D36F1"/>
    <w:rsid w:val="008F1384"/>
    <w:rsid w:val="008F4274"/>
    <w:rsid w:val="008F772B"/>
    <w:rsid w:val="009072DA"/>
    <w:rsid w:val="00921B14"/>
    <w:rsid w:val="00926434"/>
    <w:rsid w:val="00932F9E"/>
    <w:rsid w:val="009407D0"/>
    <w:rsid w:val="00940B32"/>
    <w:rsid w:val="009441D9"/>
    <w:rsid w:val="00952FA4"/>
    <w:rsid w:val="00954B11"/>
    <w:rsid w:val="00954EE5"/>
    <w:rsid w:val="00970D15"/>
    <w:rsid w:val="0097798A"/>
    <w:rsid w:val="00980445"/>
    <w:rsid w:val="00986AC8"/>
    <w:rsid w:val="009A7DD8"/>
    <w:rsid w:val="009C071A"/>
    <w:rsid w:val="009C55CE"/>
    <w:rsid w:val="009C7837"/>
    <w:rsid w:val="009D17C0"/>
    <w:rsid w:val="009D6AF2"/>
    <w:rsid w:val="009E68A8"/>
    <w:rsid w:val="00A01057"/>
    <w:rsid w:val="00A03387"/>
    <w:rsid w:val="00A07714"/>
    <w:rsid w:val="00A1563C"/>
    <w:rsid w:val="00A170E8"/>
    <w:rsid w:val="00A26B75"/>
    <w:rsid w:val="00A32F8F"/>
    <w:rsid w:val="00A42C88"/>
    <w:rsid w:val="00A43776"/>
    <w:rsid w:val="00A5030E"/>
    <w:rsid w:val="00A51E84"/>
    <w:rsid w:val="00A5381D"/>
    <w:rsid w:val="00A73762"/>
    <w:rsid w:val="00A744F4"/>
    <w:rsid w:val="00A771D0"/>
    <w:rsid w:val="00A87045"/>
    <w:rsid w:val="00A97A24"/>
    <w:rsid w:val="00AA7DDF"/>
    <w:rsid w:val="00AB1A34"/>
    <w:rsid w:val="00AB2219"/>
    <w:rsid w:val="00AC7B86"/>
    <w:rsid w:val="00AD1A84"/>
    <w:rsid w:val="00AD7559"/>
    <w:rsid w:val="00AE37B6"/>
    <w:rsid w:val="00AE505A"/>
    <w:rsid w:val="00AF43C1"/>
    <w:rsid w:val="00B25E6F"/>
    <w:rsid w:val="00B3194E"/>
    <w:rsid w:val="00B37A1B"/>
    <w:rsid w:val="00B4580C"/>
    <w:rsid w:val="00B51C1D"/>
    <w:rsid w:val="00B57D40"/>
    <w:rsid w:val="00B74645"/>
    <w:rsid w:val="00B76C5C"/>
    <w:rsid w:val="00B7761F"/>
    <w:rsid w:val="00B81DB9"/>
    <w:rsid w:val="00B84D9A"/>
    <w:rsid w:val="00B86F02"/>
    <w:rsid w:val="00B959B9"/>
    <w:rsid w:val="00B95D0D"/>
    <w:rsid w:val="00BA431E"/>
    <w:rsid w:val="00BA6A74"/>
    <w:rsid w:val="00BB1576"/>
    <w:rsid w:val="00BB6D75"/>
    <w:rsid w:val="00BC130E"/>
    <w:rsid w:val="00C065EA"/>
    <w:rsid w:val="00C138AC"/>
    <w:rsid w:val="00C13BE9"/>
    <w:rsid w:val="00C20AA1"/>
    <w:rsid w:val="00C20D49"/>
    <w:rsid w:val="00C25C42"/>
    <w:rsid w:val="00C367C7"/>
    <w:rsid w:val="00C47F78"/>
    <w:rsid w:val="00C52B6F"/>
    <w:rsid w:val="00C54105"/>
    <w:rsid w:val="00C55DDA"/>
    <w:rsid w:val="00C61400"/>
    <w:rsid w:val="00C64D4B"/>
    <w:rsid w:val="00C66774"/>
    <w:rsid w:val="00C71103"/>
    <w:rsid w:val="00C75882"/>
    <w:rsid w:val="00C82AA4"/>
    <w:rsid w:val="00C933CD"/>
    <w:rsid w:val="00C938C0"/>
    <w:rsid w:val="00C945E0"/>
    <w:rsid w:val="00C945F2"/>
    <w:rsid w:val="00C97C47"/>
    <w:rsid w:val="00CA4C38"/>
    <w:rsid w:val="00CA6CDF"/>
    <w:rsid w:val="00CA749C"/>
    <w:rsid w:val="00CB41A5"/>
    <w:rsid w:val="00CB68AB"/>
    <w:rsid w:val="00CD0B84"/>
    <w:rsid w:val="00CE1113"/>
    <w:rsid w:val="00CF07DD"/>
    <w:rsid w:val="00CF3123"/>
    <w:rsid w:val="00CF7AF7"/>
    <w:rsid w:val="00D03800"/>
    <w:rsid w:val="00D05B7A"/>
    <w:rsid w:val="00D206C0"/>
    <w:rsid w:val="00D33D5E"/>
    <w:rsid w:val="00D3535A"/>
    <w:rsid w:val="00D40098"/>
    <w:rsid w:val="00D4072A"/>
    <w:rsid w:val="00D42DD4"/>
    <w:rsid w:val="00D42F11"/>
    <w:rsid w:val="00D43840"/>
    <w:rsid w:val="00D4453D"/>
    <w:rsid w:val="00D461B8"/>
    <w:rsid w:val="00D46F98"/>
    <w:rsid w:val="00D54211"/>
    <w:rsid w:val="00D60B3E"/>
    <w:rsid w:val="00D63087"/>
    <w:rsid w:val="00D64497"/>
    <w:rsid w:val="00D83798"/>
    <w:rsid w:val="00D92998"/>
    <w:rsid w:val="00D931F9"/>
    <w:rsid w:val="00D94240"/>
    <w:rsid w:val="00D944FD"/>
    <w:rsid w:val="00DB1E5C"/>
    <w:rsid w:val="00DB3FBC"/>
    <w:rsid w:val="00DB755A"/>
    <w:rsid w:val="00DB7598"/>
    <w:rsid w:val="00DC00E3"/>
    <w:rsid w:val="00DC6947"/>
    <w:rsid w:val="00DD74B2"/>
    <w:rsid w:val="00DE1620"/>
    <w:rsid w:val="00DE20AC"/>
    <w:rsid w:val="00DE2E00"/>
    <w:rsid w:val="00DE7D38"/>
    <w:rsid w:val="00DF0872"/>
    <w:rsid w:val="00DF52CA"/>
    <w:rsid w:val="00E00B0C"/>
    <w:rsid w:val="00E27922"/>
    <w:rsid w:val="00E30C5A"/>
    <w:rsid w:val="00E30F38"/>
    <w:rsid w:val="00E41C08"/>
    <w:rsid w:val="00E41D18"/>
    <w:rsid w:val="00E603D1"/>
    <w:rsid w:val="00E726B5"/>
    <w:rsid w:val="00E73BD3"/>
    <w:rsid w:val="00E7664B"/>
    <w:rsid w:val="00E8627C"/>
    <w:rsid w:val="00E9216E"/>
    <w:rsid w:val="00EA0F84"/>
    <w:rsid w:val="00EA1158"/>
    <w:rsid w:val="00EA732B"/>
    <w:rsid w:val="00EB451D"/>
    <w:rsid w:val="00EC3420"/>
    <w:rsid w:val="00ED61B4"/>
    <w:rsid w:val="00EE6D7A"/>
    <w:rsid w:val="00EE7B5A"/>
    <w:rsid w:val="00EF20EC"/>
    <w:rsid w:val="00F13497"/>
    <w:rsid w:val="00F32C8E"/>
    <w:rsid w:val="00F44F2A"/>
    <w:rsid w:val="00F53010"/>
    <w:rsid w:val="00F53931"/>
    <w:rsid w:val="00F54329"/>
    <w:rsid w:val="00F561B7"/>
    <w:rsid w:val="00F5707A"/>
    <w:rsid w:val="00F60ADC"/>
    <w:rsid w:val="00F664C7"/>
    <w:rsid w:val="00F70071"/>
    <w:rsid w:val="00F7546D"/>
    <w:rsid w:val="00F75ADF"/>
    <w:rsid w:val="00F84C15"/>
    <w:rsid w:val="00F8636D"/>
    <w:rsid w:val="00FE04AE"/>
    <w:rsid w:val="00FE112C"/>
    <w:rsid w:val="00F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FC9C3"/>
  <w15:chartTrackingRefBased/>
  <w15:docId w15:val="{DC443B19-F209-43D1-9610-D54E5DE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82B"/>
    <w:rPr>
      <w:sz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4082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82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082B"/>
    <w:rPr>
      <w:rFonts w:asciiTheme="majorHAnsi" w:eastAsiaTheme="majorEastAsia" w:hAnsiTheme="majorHAnsi" w:cstheme="majorBidi"/>
      <w:b/>
      <w:sz w:val="32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82B"/>
    <w:rPr>
      <w:rFonts w:asciiTheme="majorHAnsi" w:eastAsiaTheme="majorEastAsia" w:hAnsiTheme="majorHAnsi" w:cstheme="majorBidi"/>
      <w:b/>
      <w:color w:val="404040" w:themeColor="text1" w:themeTint="BF"/>
      <w:sz w:val="24"/>
      <w:szCs w:val="24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autoRedefine/>
    <w:uiPriority w:val="1"/>
    <w:qFormat/>
    <w:rsid w:val="006D5779"/>
    <w:pPr>
      <w:spacing w:after="0" w:line="240" w:lineRule="auto"/>
    </w:pPr>
    <w:rPr>
      <w:sz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D5779"/>
    <w:rPr>
      <w:sz w:val="18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461B8"/>
    <w:pPr>
      <w:spacing w:before="240" w:line="259" w:lineRule="auto"/>
      <w:outlineLvl w:val="9"/>
    </w:pPr>
    <w:rPr>
      <w:color w:val="830F0E" w:themeColor="accent1" w:themeShade="BF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61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461B8"/>
    <w:pPr>
      <w:spacing w:after="100"/>
      <w:ind w:left="17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461B8"/>
    <w:pPr>
      <w:spacing w:after="100"/>
      <w:ind w:left="3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561B7"/>
    <w:rPr>
      <w:sz w:val="16"/>
      <w:szCs w:val="16"/>
    </w:rPr>
  </w:style>
  <w:style w:type="paragraph" w:styleId="Kommentartekst">
    <w:name w:val="annotation text"/>
    <w:basedOn w:val="Normal"/>
    <w:link w:val="KommentartekstTegn"/>
    <w:unhideWhenUsed/>
    <w:rsid w:val="00F561B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F561B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61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61B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1B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1B7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B32"/>
  </w:style>
  <w:style w:type="paragraph" w:styleId="Sidefod">
    <w:name w:val="footer"/>
    <w:basedOn w:val="Normal"/>
    <w:link w:val="Sidefo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B32"/>
  </w:style>
  <w:style w:type="paragraph" w:customStyle="1" w:styleId="En-ttedelettre">
    <w:name w:val="En-tête de lettre"/>
    <w:basedOn w:val="Normal"/>
    <w:rsid w:val="00E726B5"/>
    <w:pPr>
      <w:spacing w:after="0" w:line="288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table" w:styleId="Tabel-Gitter">
    <w:name w:val="Table Grid"/>
    <w:basedOn w:val="Tabel-Normal"/>
    <w:uiPriority w:val="39"/>
    <w:rsid w:val="000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ofyntekst">
    <w:name w:val="Geofyn tekst"/>
    <w:basedOn w:val="Normal"/>
    <w:link w:val="GeofyntekstTegn"/>
    <w:qFormat/>
    <w:rsid w:val="00D92998"/>
    <w:pPr>
      <w:spacing w:after="40" w:line="240" w:lineRule="auto"/>
    </w:pPr>
  </w:style>
  <w:style w:type="character" w:customStyle="1" w:styleId="GeofyntekstTegn">
    <w:name w:val="Geofyn tekst Tegn"/>
    <w:basedOn w:val="Standardskrifttypeiafsnit"/>
    <w:link w:val="Geofyntekst"/>
    <w:rsid w:val="00D92998"/>
    <w:rPr>
      <w:sz w:val="20"/>
      <w:lang w:val="da-DK"/>
    </w:rPr>
  </w:style>
  <w:style w:type="character" w:styleId="Ulstomtale">
    <w:name w:val="Unresolved Mention"/>
    <w:basedOn w:val="Standardskrifttypeiafsnit"/>
    <w:uiPriority w:val="99"/>
    <w:semiHidden/>
    <w:unhideWhenUsed/>
    <w:rsid w:val="003232D5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1D18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markjmu3l38iv">
    <w:name w:val="markjmu3l38iv"/>
    <w:basedOn w:val="Standardskrifttypeiafsnit"/>
    <w:rsid w:val="00E41D18"/>
  </w:style>
  <w:style w:type="paragraph" w:styleId="NormalWeb">
    <w:name w:val="Normal (Web)"/>
    <w:basedOn w:val="Normal"/>
    <w:uiPriority w:val="99"/>
    <w:unhideWhenUsed/>
    <w:rsid w:val="00AD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markomrqkrjya">
    <w:name w:val="markomrqkrjya"/>
    <w:basedOn w:val="Standardskrifttypeiafsnit"/>
    <w:rsid w:val="003D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je\AppData\Roaming\Microsoft\Skabeloner\Ion-design%20(tomt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6B2C0-7410-4CDE-8505-0A3427A0E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Ion-design (tomt).dotx</Template>
  <TotalTime>2181</TotalTime>
  <Pages>1</Pages>
  <Words>31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Jesper Gaardboe Jensen</dc:creator>
  <cp:keywords/>
  <cp:lastModifiedBy>Jesper Gaardboe Jensen</cp:lastModifiedBy>
  <cp:revision>79</cp:revision>
  <cp:lastPrinted>2015-11-06T11:56:00Z</cp:lastPrinted>
  <dcterms:created xsi:type="dcterms:W3CDTF">2015-07-23T07:50:00Z</dcterms:created>
  <dcterms:modified xsi:type="dcterms:W3CDTF">2020-01-21T13:27:00Z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